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60F0" w:rsidRPr="007660F0" w:rsidRDefault="007660F0">
      <w:pPr>
        <w:jc w:val="center"/>
        <w:rPr>
          <w:sz w:val="44"/>
          <w:szCs w:val="44"/>
        </w:rPr>
      </w:pPr>
      <w:r w:rsidRPr="007660F0">
        <w:rPr>
          <w:rFonts w:hint="eastAsia"/>
          <w:sz w:val="44"/>
          <w:szCs w:val="44"/>
        </w:rPr>
        <w:t>计算机发展简史</w:t>
      </w:r>
    </w:p>
    <w:p w:rsidR="00ED21DA" w:rsidRPr="007660F0" w:rsidRDefault="00ED21DA">
      <w:pPr>
        <w:jc w:val="center"/>
        <w:rPr>
          <w:sz w:val="28"/>
          <w:szCs w:val="28"/>
        </w:rPr>
      </w:pPr>
      <w:r w:rsidRPr="007660F0">
        <w:rPr>
          <w:rFonts w:hint="eastAsia"/>
          <w:sz w:val="28"/>
          <w:szCs w:val="28"/>
        </w:rPr>
        <w:t>计算机发展的四个阶段</w:t>
      </w:r>
    </w:p>
    <w:p w:rsidR="00ED21DA" w:rsidRPr="001D07AB" w:rsidRDefault="00265F15" w:rsidP="0078536D">
      <w:p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b/>
          <w:sz w:val="24"/>
          <w:szCs w:val="24"/>
        </w:rPr>
        <w:t>1</w:t>
      </w:r>
      <w:r w:rsidR="00877B44" w:rsidRPr="00ED21DA">
        <w:rPr>
          <w:rFonts w:ascii="宋体" w:hAnsi="宋体" w:hint="eastAsia"/>
          <w:b/>
          <w:sz w:val="24"/>
          <w:szCs w:val="24"/>
        </w:rPr>
        <w:t>.</w:t>
      </w:r>
      <w:r w:rsidR="00ED21DA" w:rsidRPr="001D07AB">
        <w:rPr>
          <w:rFonts w:ascii="宋体" w:hAnsi="宋体" w:hint="eastAsia"/>
          <w:b/>
          <w:sz w:val="24"/>
          <w:szCs w:val="24"/>
        </w:rPr>
        <w:t>第一代计算机：电子管数字计算机（1946-1958年）</w:t>
      </w:r>
    </w:p>
    <w:p w:rsidR="007660F0" w:rsidRPr="00ED21DA" w:rsidRDefault="00ED21DA" w:rsidP="00E27D8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硬件方面，逻辑元件采用电子管，主存储器采用汞延迟线、磁鼓、磁芯；外存储器采用磁带</w:t>
      </w:r>
      <w:r w:rsidR="00E27D85" w:rsidRPr="00ED21DA">
        <w:rPr>
          <w:rFonts w:ascii="宋体" w:hAnsi="宋体" w:hint="eastAsia"/>
          <w:sz w:val="24"/>
          <w:szCs w:val="24"/>
        </w:rPr>
        <w:t>；</w:t>
      </w:r>
    </w:p>
    <w:p w:rsidR="00E27D85" w:rsidRPr="00ED21DA" w:rsidRDefault="00ED21DA" w:rsidP="00E27D8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软件方面采用机器语言、汇编语言</w:t>
      </w:r>
      <w:r w:rsidR="00E27D85" w:rsidRPr="00ED21DA">
        <w:rPr>
          <w:rFonts w:ascii="宋体" w:hAnsi="宋体" w:hint="eastAsia"/>
          <w:sz w:val="24"/>
          <w:szCs w:val="24"/>
        </w:rPr>
        <w:t>；</w:t>
      </w:r>
    </w:p>
    <w:p w:rsidR="007660F0" w:rsidRPr="00ED21DA" w:rsidRDefault="00ED21DA" w:rsidP="00E27D8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应用领域以军事和科学计算为主</w:t>
      </w:r>
      <w:r w:rsidR="00E27D85" w:rsidRPr="00ED21DA">
        <w:rPr>
          <w:rFonts w:ascii="宋体" w:hAnsi="宋体" w:hint="eastAsia"/>
          <w:sz w:val="24"/>
          <w:szCs w:val="24"/>
        </w:rPr>
        <w:t>；</w:t>
      </w:r>
    </w:p>
    <w:p w:rsidR="00ED21DA" w:rsidRPr="00ED21DA" w:rsidRDefault="00ED21DA" w:rsidP="00E27D8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特点是体积大、功耗高、可靠性差、速度慢</w:t>
      </w:r>
      <w:r w:rsidR="00E27D85" w:rsidRPr="00ED21DA">
        <w:rPr>
          <w:rFonts w:ascii="宋体" w:hAnsi="宋体" w:hint="eastAsia"/>
          <w:sz w:val="24"/>
          <w:szCs w:val="24"/>
        </w:rPr>
        <w:t>、</w:t>
      </w:r>
      <w:r w:rsidRPr="00ED21DA">
        <w:rPr>
          <w:rFonts w:ascii="宋体" w:hAnsi="宋体" w:hint="eastAsia"/>
          <w:sz w:val="24"/>
          <w:szCs w:val="24"/>
        </w:rPr>
        <w:t>价格昂贵</w:t>
      </w:r>
      <w:r w:rsidR="00E27D85" w:rsidRPr="00ED21DA">
        <w:rPr>
          <w:rFonts w:ascii="宋体" w:hAnsi="宋体" w:hint="eastAsia"/>
          <w:sz w:val="24"/>
          <w:szCs w:val="24"/>
        </w:rPr>
        <w:t>。</w:t>
      </w:r>
    </w:p>
    <w:p w:rsidR="00E27D85" w:rsidRPr="00ED21DA" w:rsidRDefault="00E27D85" w:rsidP="00E27D85">
      <w:pPr>
        <w:spacing w:line="360" w:lineRule="auto"/>
        <w:ind w:firstLineChars="100" w:firstLine="240"/>
        <w:jc w:val="center"/>
        <w:rPr>
          <w:rFonts w:ascii="宋体" w:hAnsi="宋体"/>
          <w:sz w:val="24"/>
          <w:szCs w:val="24"/>
        </w:rPr>
      </w:pPr>
    </w:p>
    <w:p w:rsidR="00ED21DA" w:rsidRPr="00ED21DA" w:rsidRDefault="00ED21DA" w:rsidP="007660F0">
      <w:pPr>
        <w:spacing w:line="360" w:lineRule="auto"/>
        <w:rPr>
          <w:rFonts w:ascii="宋体" w:hAnsi="宋体"/>
          <w:b/>
          <w:sz w:val="24"/>
          <w:szCs w:val="24"/>
        </w:rPr>
      </w:pPr>
      <w:r w:rsidRPr="00ED21DA">
        <w:rPr>
          <w:rFonts w:ascii="宋体" w:hAnsi="宋体" w:hint="eastAsia"/>
          <w:b/>
          <w:sz w:val="24"/>
          <w:szCs w:val="24"/>
        </w:rPr>
        <w:t>2.第二代计算机：晶体管数字计算机（1958-1964年）</w:t>
      </w:r>
    </w:p>
    <w:p w:rsidR="007660F0" w:rsidRPr="00ED21DA" w:rsidRDefault="00ED21DA" w:rsidP="00E27D85">
      <w:pPr>
        <w:numPr>
          <w:ilvl w:val="1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硬件方面，逻辑元件采用晶体管，主存储器采用磁芯，外存储器采用磁盘</w:t>
      </w:r>
      <w:r w:rsidR="00E27D85" w:rsidRPr="00ED21DA">
        <w:rPr>
          <w:rFonts w:ascii="宋体" w:hAnsi="宋体" w:hint="eastAsia"/>
          <w:sz w:val="24"/>
          <w:szCs w:val="24"/>
        </w:rPr>
        <w:t>；</w:t>
      </w:r>
      <w:r w:rsidRPr="00ED21DA">
        <w:rPr>
          <w:rFonts w:ascii="宋体" w:hAnsi="宋体" w:hint="eastAsia"/>
          <w:sz w:val="24"/>
          <w:szCs w:val="24"/>
        </w:rPr>
        <w:t>软件方面出现了以批处理为主的操作系统、高级语言及其编译程序</w:t>
      </w:r>
      <w:r w:rsidR="00E27D85" w:rsidRPr="00ED21DA">
        <w:rPr>
          <w:rFonts w:ascii="宋体" w:hAnsi="宋体" w:hint="eastAsia"/>
          <w:sz w:val="24"/>
          <w:szCs w:val="24"/>
        </w:rPr>
        <w:t>；</w:t>
      </w:r>
    </w:p>
    <w:p w:rsidR="007660F0" w:rsidRPr="00ED21DA" w:rsidRDefault="00ED21DA" w:rsidP="00E27D85">
      <w:pPr>
        <w:numPr>
          <w:ilvl w:val="1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应用领域以科学计算和事务处理为主。并开始进入工业控制领域</w:t>
      </w:r>
      <w:r w:rsidR="00E27D85" w:rsidRPr="00ED21DA">
        <w:rPr>
          <w:rFonts w:ascii="宋体" w:hAnsi="宋体" w:hint="eastAsia"/>
          <w:sz w:val="24"/>
          <w:szCs w:val="24"/>
        </w:rPr>
        <w:t>；</w:t>
      </w:r>
    </w:p>
    <w:p w:rsidR="00ED21DA" w:rsidRPr="00ED21DA" w:rsidRDefault="00ED21DA" w:rsidP="00E27D85">
      <w:pPr>
        <w:numPr>
          <w:ilvl w:val="1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特点是体积缩小、能耗降低、可靠性提高、运算速度提高</w:t>
      </w:r>
      <w:r w:rsidR="00222CA0" w:rsidRPr="00ED21DA">
        <w:rPr>
          <w:rFonts w:ascii="宋体" w:hAnsi="宋体" w:hint="eastAsia"/>
          <w:sz w:val="24"/>
          <w:szCs w:val="24"/>
        </w:rPr>
        <w:t>。</w:t>
      </w:r>
      <w:r w:rsidR="00E27D85" w:rsidRPr="00ED21DA">
        <w:rPr>
          <w:rFonts w:ascii="宋体" w:hAnsi="宋体" w:hint="eastAsia"/>
          <w:sz w:val="24"/>
          <w:szCs w:val="24"/>
        </w:rPr>
        <w:t xml:space="preserve"> </w:t>
      </w:r>
    </w:p>
    <w:p w:rsidR="00E27D85" w:rsidRPr="00ED21DA" w:rsidRDefault="00E27D85" w:rsidP="00E27D85">
      <w:pPr>
        <w:spacing w:line="360" w:lineRule="auto"/>
        <w:ind w:leftChars="114" w:left="239"/>
        <w:jc w:val="center"/>
        <w:rPr>
          <w:rFonts w:ascii="宋体" w:hAnsi="宋体"/>
          <w:sz w:val="24"/>
          <w:szCs w:val="24"/>
        </w:rPr>
      </w:pPr>
    </w:p>
    <w:p w:rsidR="00ED21DA" w:rsidRPr="00ED21DA" w:rsidRDefault="00ED21DA" w:rsidP="007660F0">
      <w:pPr>
        <w:spacing w:line="360" w:lineRule="auto"/>
        <w:rPr>
          <w:rFonts w:ascii="宋体" w:hAnsi="宋体"/>
          <w:b/>
          <w:sz w:val="24"/>
          <w:szCs w:val="24"/>
        </w:rPr>
      </w:pPr>
      <w:r w:rsidRPr="00ED21DA">
        <w:rPr>
          <w:rFonts w:ascii="宋体" w:hAnsi="宋体" w:hint="eastAsia"/>
          <w:b/>
          <w:sz w:val="24"/>
          <w:szCs w:val="24"/>
        </w:rPr>
        <w:t>3.第三代计算机：集成电路数字计算机（1964-1970年）</w:t>
      </w:r>
    </w:p>
    <w:p w:rsidR="007660F0" w:rsidRPr="00ED21DA" w:rsidRDefault="00ED21DA" w:rsidP="00222CA0">
      <w:pPr>
        <w:numPr>
          <w:ilvl w:val="2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硬件方面，逻辑元件采用中、小规模集成电路，主存储器仍采用磁芯</w:t>
      </w:r>
      <w:r w:rsidR="00E27D85" w:rsidRPr="00ED21DA">
        <w:rPr>
          <w:rFonts w:ascii="宋体" w:hAnsi="宋体" w:hint="eastAsia"/>
          <w:sz w:val="24"/>
          <w:szCs w:val="24"/>
        </w:rPr>
        <w:t>；</w:t>
      </w:r>
    </w:p>
    <w:p w:rsidR="007660F0" w:rsidRPr="00ED21DA" w:rsidRDefault="00ED21DA" w:rsidP="00222CA0">
      <w:pPr>
        <w:numPr>
          <w:ilvl w:val="2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软件方面出现了分时操作系统以及结构化、规模化程序设计方法</w:t>
      </w:r>
      <w:r w:rsidR="00E27D85" w:rsidRPr="00ED21DA">
        <w:rPr>
          <w:rFonts w:ascii="宋体" w:hAnsi="宋体" w:hint="eastAsia"/>
          <w:sz w:val="24"/>
          <w:szCs w:val="24"/>
        </w:rPr>
        <w:t>；</w:t>
      </w:r>
    </w:p>
    <w:p w:rsidR="007660F0" w:rsidRPr="00ED21DA" w:rsidRDefault="00ED21DA" w:rsidP="00222CA0">
      <w:pPr>
        <w:numPr>
          <w:ilvl w:val="2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特点是速度更快</w:t>
      </w:r>
      <w:r w:rsidR="00222CA0" w:rsidRPr="00ED21DA">
        <w:rPr>
          <w:rFonts w:ascii="宋体" w:hAnsi="宋体" w:hint="eastAsia"/>
          <w:sz w:val="24"/>
          <w:szCs w:val="24"/>
        </w:rPr>
        <w:t>，</w:t>
      </w:r>
      <w:r w:rsidRPr="00ED21DA">
        <w:rPr>
          <w:rFonts w:ascii="宋体" w:hAnsi="宋体" w:hint="eastAsia"/>
          <w:sz w:val="24"/>
          <w:szCs w:val="24"/>
        </w:rPr>
        <w:t>可靠性有了显著提高，价格进一步下降，产品走向通用话、系列化和标准化</w:t>
      </w:r>
      <w:r w:rsidR="00222CA0" w:rsidRPr="00ED21DA">
        <w:rPr>
          <w:rFonts w:ascii="宋体" w:hAnsi="宋体" w:hint="eastAsia"/>
          <w:sz w:val="24"/>
          <w:szCs w:val="24"/>
        </w:rPr>
        <w:t>；</w:t>
      </w:r>
    </w:p>
    <w:p w:rsidR="00ED21DA" w:rsidRPr="00ED21DA" w:rsidRDefault="00ED21DA" w:rsidP="00222CA0">
      <w:pPr>
        <w:numPr>
          <w:ilvl w:val="2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应用领域开始进入文字处理和图形图像处理领域。</w:t>
      </w:r>
    </w:p>
    <w:p w:rsidR="00E27D85" w:rsidRPr="00ED21DA" w:rsidRDefault="00E27D85" w:rsidP="00E27D85">
      <w:pPr>
        <w:spacing w:line="360" w:lineRule="auto"/>
        <w:ind w:firstLineChars="200" w:firstLine="480"/>
        <w:jc w:val="center"/>
        <w:rPr>
          <w:rFonts w:ascii="宋体" w:hAnsi="宋体"/>
          <w:sz w:val="24"/>
          <w:szCs w:val="24"/>
        </w:rPr>
      </w:pPr>
    </w:p>
    <w:p w:rsidR="00ED21DA" w:rsidRPr="00ED21DA" w:rsidRDefault="00ED21DA" w:rsidP="007660F0">
      <w:pPr>
        <w:spacing w:line="360" w:lineRule="auto"/>
        <w:rPr>
          <w:rFonts w:ascii="宋体" w:hAnsi="宋体"/>
          <w:b/>
          <w:sz w:val="24"/>
          <w:szCs w:val="24"/>
        </w:rPr>
      </w:pPr>
      <w:r w:rsidRPr="00ED21DA">
        <w:rPr>
          <w:rFonts w:ascii="宋体" w:hAnsi="宋体" w:hint="eastAsia"/>
          <w:b/>
          <w:sz w:val="24"/>
          <w:szCs w:val="24"/>
        </w:rPr>
        <w:t>4.第四代计算机：大规模集成电路计算机（1970年至今）</w:t>
      </w:r>
    </w:p>
    <w:p w:rsidR="00222CA0" w:rsidRPr="00ED21DA" w:rsidRDefault="00ED21DA" w:rsidP="00222CA0">
      <w:pPr>
        <w:numPr>
          <w:ilvl w:val="2"/>
          <w:numId w:val="7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硬件方面，逻辑元件采用大规模和超大规模集成电路</w:t>
      </w:r>
      <w:r w:rsidR="00222CA0" w:rsidRPr="00ED21DA">
        <w:rPr>
          <w:rFonts w:ascii="宋体" w:hAnsi="宋体" w:hint="eastAsia"/>
          <w:sz w:val="24"/>
          <w:szCs w:val="24"/>
        </w:rPr>
        <w:t>；</w:t>
      </w:r>
    </w:p>
    <w:p w:rsidR="00222CA0" w:rsidRPr="00ED21DA" w:rsidRDefault="00ED21DA" w:rsidP="00222CA0">
      <w:pPr>
        <w:numPr>
          <w:ilvl w:val="2"/>
          <w:numId w:val="7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软件方面出现了数据库管理系统、网络管理系统和面向对象语言等</w:t>
      </w:r>
      <w:r w:rsidR="00222CA0" w:rsidRPr="00ED21DA">
        <w:rPr>
          <w:rFonts w:ascii="宋体" w:hAnsi="宋体" w:hint="eastAsia"/>
          <w:sz w:val="24"/>
          <w:szCs w:val="24"/>
        </w:rPr>
        <w:t>；</w:t>
      </w:r>
    </w:p>
    <w:p w:rsidR="007660F0" w:rsidRPr="00ED21DA" w:rsidRDefault="00ED21DA" w:rsidP="00222CA0">
      <w:pPr>
        <w:numPr>
          <w:ilvl w:val="2"/>
          <w:numId w:val="7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特点是1971年世界上第一台微处理器在美国硅谷诞生，开始了微型计算机的新时代。</w:t>
      </w:r>
    </w:p>
    <w:p w:rsidR="00ED21DA" w:rsidRPr="00ED21DA" w:rsidRDefault="00ED21DA" w:rsidP="00222CA0">
      <w:pPr>
        <w:numPr>
          <w:ilvl w:val="2"/>
          <w:numId w:val="7"/>
        </w:numPr>
        <w:spacing w:line="360" w:lineRule="auto"/>
        <w:rPr>
          <w:rFonts w:ascii="宋体" w:hAnsi="宋体"/>
          <w:sz w:val="24"/>
          <w:szCs w:val="24"/>
        </w:rPr>
      </w:pPr>
      <w:r w:rsidRPr="00ED21DA">
        <w:rPr>
          <w:rFonts w:ascii="宋体" w:hAnsi="宋体" w:hint="eastAsia"/>
          <w:sz w:val="24"/>
          <w:szCs w:val="24"/>
        </w:rPr>
        <w:t>应用领域从科学计算、事务管理、过程控制</w:t>
      </w:r>
      <w:r w:rsidR="00877B44">
        <w:rPr>
          <w:rFonts w:ascii="宋体" w:hAnsi="宋体" w:hint="eastAsia"/>
          <w:sz w:val="24"/>
          <w:szCs w:val="24"/>
        </w:rPr>
        <w:t>逐步</w:t>
      </w:r>
      <w:bookmarkStart w:id="0" w:name="_GoBack"/>
      <w:bookmarkEnd w:id="0"/>
      <w:r w:rsidRPr="00ED21DA">
        <w:rPr>
          <w:rFonts w:ascii="宋体" w:hAnsi="宋体" w:hint="eastAsia"/>
          <w:sz w:val="24"/>
          <w:szCs w:val="24"/>
        </w:rPr>
        <w:t>走向家庭。</w:t>
      </w:r>
    </w:p>
    <w:sectPr w:rsidR="00ED21DA" w:rsidRPr="00ED21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85D"/>
    <w:multiLevelType w:val="hybridMultilevel"/>
    <w:tmpl w:val="247CFB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96055A"/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2">
    <w:nsid w:val="28A27EFB"/>
    <w:multiLevelType w:val="hybridMultilevel"/>
    <w:tmpl w:val="8056C3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D27FFE"/>
    <w:multiLevelType w:val="hybridMultilevel"/>
    <w:tmpl w:val="08C0F1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EF7A56"/>
    <w:multiLevelType w:val="hybridMultilevel"/>
    <w:tmpl w:val="0854DB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031327"/>
    <w:multiLevelType w:val="hybridMultilevel"/>
    <w:tmpl w:val="081204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EA6FB4"/>
    <w:multiLevelType w:val="hybridMultilevel"/>
    <w:tmpl w:val="26D05B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D07AB"/>
    <w:rsid w:val="00222CA0"/>
    <w:rsid w:val="00265F15"/>
    <w:rsid w:val="004E78E3"/>
    <w:rsid w:val="007660F0"/>
    <w:rsid w:val="0078536D"/>
    <w:rsid w:val="00877B44"/>
    <w:rsid w:val="00E27D85"/>
    <w:rsid w:val="00E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B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B4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B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B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SXT_NET\201309_38\MSOffice\201309_38\&#20108;&#32423;\03\4-&#20108;&#32423;ppt&#39064;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1</Pages>
  <Words>91</Words>
  <Characters>525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gjwsjds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计算机发展的四个阶段</dc:title>
  <dc:creator>cyb</dc:creator>
  <cp:lastModifiedBy>c</cp:lastModifiedBy>
  <cp:revision>3</cp:revision>
  <cp:lastPrinted>1900-12-31T16:00:00Z</cp:lastPrinted>
  <dcterms:created xsi:type="dcterms:W3CDTF">2013-06-20T08:43:00Z</dcterms:created>
  <dcterms:modified xsi:type="dcterms:W3CDTF">2013-06-24T01:18:00Z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